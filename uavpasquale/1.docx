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CC" w:rsidRDefault="004A78CC">
      <w:r w:rsidRPr="00DA6F99">
        <w:rPr>
          <w:noProof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5" type="#_x0000_t75" style="width:453pt;height:339.75pt;visibility:visible">
            <v:imagedata r:id="rId4" o:title=""/>
          </v:shape>
        </w:pict>
      </w:r>
    </w:p>
    <w:p w:rsidR="004A78CC" w:rsidRDefault="004A78CC">
      <w:r>
        <w:rPr>
          <w:rStyle w:val="apple-converted-space"/>
          <w:rFonts w:ascii="Arial" w:hAnsi="Arial" w:cs="Arial"/>
          <w:b/>
          <w:bCs/>
          <w:color w:val="483B3B"/>
          <w:sz w:val="21"/>
          <w:szCs w:val="21"/>
        </w:rPr>
        <w:t> </w:t>
      </w:r>
      <w:r>
        <w:rPr>
          <w:rFonts w:ascii="Arial" w:hAnsi="Arial" w:cs="Arial"/>
          <w:b/>
          <w:bCs/>
          <w:color w:val="483B3B"/>
          <w:sz w:val="21"/>
          <w:szCs w:val="21"/>
        </w:rPr>
        <w:t>Institute of Aeronautics &amp; Astronautics, National Cheng Kung University, Tainan 701, Taiwan</w:t>
      </w:r>
    </w:p>
    <w:p w:rsidR="004A78CC" w:rsidRDefault="004A78CC"/>
    <w:p w:rsidR="004A78CC" w:rsidRDefault="004A78CC">
      <w:r w:rsidRPr="00762A4C">
        <w:t>http://api.ning.com/files/ga5AVWy8xTu8cx9rHdzJ73Epc*dzb0uy*UPe0O8wFxogMF6WNRW8StK3x-xzkG2iBk16kNFpYTZe80NgM8kbXOiyxrEwUXIt/GroundControlStation.pdf</w:t>
      </w:r>
    </w:p>
    <w:p w:rsidR="004A78CC" w:rsidRDefault="004A78CC">
      <w:r w:rsidRPr="00C958DD">
        <w:t>http://www.rodiangroup.com/uav-ground-control-station.html</w:t>
      </w:r>
    </w:p>
    <w:p w:rsidR="004A78CC" w:rsidRDefault="004A78CC">
      <w:hyperlink r:id="rId5" w:history="1">
        <w:r w:rsidRPr="00D63265">
          <w:rPr>
            <w:rStyle w:val="Hyperlink"/>
          </w:rPr>
          <w:t>https://code.google.com/p/ardupilot-mega/wiki/HappyKillmore</w:t>
        </w:r>
      </w:hyperlink>
    </w:p>
    <w:p w:rsidR="004A78CC" w:rsidRDefault="004A78CC"/>
    <w:p w:rsidR="004A78CC" w:rsidRDefault="004A78CC">
      <w:r w:rsidRPr="00675DC0">
        <w:t>http://www.vikingaero.com/images/WEGCS_RW_DellXT2.jpg</w:t>
      </w:r>
    </w:p>
    <w:p w:rsidR="004A78CC" w:rsidRDefault="004A78CC"/>
    <w:p w:rsidR="004A78CC" w:rsidRDefault="004A78CC">
      <w:r w:rsidRPr="002F2D84">
        <w:t>http://www.vikingaero.com/uav_ground_control_station.html</w:t>
      </w:r>
    </w:p>
    <w:sectPr w:rsidR="004A78CC" w:rsidSect="00DF7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5B2D"/>
    <w:rsid w:val="00040928"/>
    <w:rsid w:val="00203211"/>
    <w:rsid w:val="002F2D84"/>
    <w:rsid w:val="003345D1"/>
    <w:rsid w:val="004A78CC"/>
    <w:rsid w:val="00581427"/>
    <w:rsid w:val="00675DC0"/>
    <w:rsid w:val="007050B1"/>
    <w:rsid w:val="00762A4C"/>
    <w:rsid w:val="00B31B7E"/>
    <w:rsid w:val="00B65FCF"/>
    <w:rsid w:val="00C67C9B"/>
    <w:rsid w:val="00C958DD"/>
    <w:rsid w:val="00D63265"/>
    <w:rsid w:val="00DA6F99"/>
    <w:rsid w:val="00DF7386"/>
    <w:rsid w:val="00EF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8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F5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5B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EF5B2D"/>
  </w:style>
  <w:style w:type="character" w:styleId="Hyperlink">
    <w:name w:val="Hyperlink"/>
    <w:basedOn w:val="DefaultParagraphFont"/>
    <w:uiPriority w:val="99"/>
    <w:rsid w:val="002032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p/ardupilot-mega/wiki/HappyKillmor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208</TotalTime>
  <Pages>1</Pages>
  <Words>69</Words>
  <Characters>483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</dc:creator>
  <cp:keywords/>
  <dc:description/>
  <cp:lastModifiedBy>user</cp:lastModifiedBy>
  <cp:revision>5</cp:revision>
  <dcterms:created xsi:type="dcterms:W3CDTF">2013-03-19T20:56:00Z</dcterms:created>
  <dcterms:modified xsi:type="dcterms:W3CDTF">2013-03-20T00:26:00Z</dcterms:modified>
</cp:coreProperties>
</file>